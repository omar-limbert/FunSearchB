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17A" w:rsidRDefault="00113F54" w:rsidP="00113F54">
      <w:pPr>
        <w:rPr>
          <w:lang w:val="es-419"/>
        </w:rPr>
      </w:pPr>
      <w:r>
        <w:rPr>
          <w:lang w:val="es-419"/>
        </w:rPr>
        <w:t>Katas</w:t>
      </w:r>
    </w:p>
    <w:p w:rsidR="00113F54" w:rsidRDefault="00113F54" w:rsidP="00113F54">
      <w:pPr>
        <w:rPr>
          <w:lang w:val="es-419"/>
        </w:rPr>
      </w:pPr>
      <w:r>
        <w:rPr>
          <w:lang w:val="es-419"/>
        </w:rPr>
        <w:t>Árbol</w:t>
      </w:r>
    </w:p>
    <w:p w:rsidR="00113F54" w:rsidRPr="00113F54" w:rsidRDefault="00113F54" w:rsidP="00113F54">
      <w:pPr>
        <w:rPr>
          <w:lang w:val="es-419"/>
        </w:rPr>
      </w:pPr>
      <w:r>
        <w:rPr>
          <w:lang w:val="es-419"/>
        </w:rPr>
        <w:t>arbol</w:t>
      </w:r>
      <w:bookmarkStart w:id="0" w:name="_GoBack"/>
      <w:bookmarkEnd w:id="0"/>
    </w:p>
    <w:sectPr w:rsidR="00113F54" w:rsidRPr="00113F54" w:rsidSect="00231EF3">
      <w:headerReference w:type="default" r:id="rId12"/>
      <w:footerReference w:type="default" r:id="rId13"/>
      <w:endnotePr>
        <w:numFmt w:val="decimal"/>
      </w:endnotePr>
      <w:pgSz w:w="11906" w:h="16838"/>
      <w:pgMar w:top="1440" w:right="1440" w:bottom="1440" w:left="1440" w:header="708" w:footer="10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17F8" w:rsidRDefault="002017F8" w:rsidP="0019160A">
      <w:pPr>
        <w:spacing w:after="0" w:line="240" w:lineRule="auto"/>
      </w:pPr>
      <w:r>
        <w:separator/>
      </w:r>
    </w:p>
  </w:endnote>
  <w:endnote w:type="continuationSeparator" w:id="0">
    <w:p w:rsidR="002017F8" w:rsidRDefault="002017F8" w:rsidP="00191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72" w:type="dxa"/>
      <w:tblInd w:w="-176" w:type="dxa"/>
      <w:tblBorders>
        <w:top w:val="thickThinSmallGap" w:sz="24" w:space="0" w:color="D9D9D9"/>
      </w:tblBorders>
      <w:tblLook w:val="04A0" w:firstRow="1" w:lastRow="0" w:firstColumn="1" w:lastColumn="0" w:noHBand="0" w:noVBand="1"/>
    </w:tblPr>
    <w:tblGrid>
      <w:gridCol w:w="3198"/>
      <w:gridCol w:w="3182"/>
      <w:gridCol w:w="3392"/>
    </w:tblGrid>
    <w:tr w:rsidR="00026356" w:rsidRPr="00185A31" w:rsidTr="00C505EF">
      <w:trPr>
        <w:trHeight w:val="227"/>
      </w:trPr>
      <w:tc>
        <w:tcPr>
          <w:tcW w:w="3198" w:type="dxa"/>
        </w:tcPr>
        <w:p w:rsidR="00026356" w:rsidRPr="00185A31" w:rsidRDefault="00026356" w:rsidP="00CF1620">
          <w:pPr>
            <w:pStyle w:val="Piedepgina"/>
            <w:spacing w:before="20" w:after="20"/>
            <w:rPr>
              <w:szCs w:val="8"/>
            </w:rPr>
          </w:pPr>
          <w:r w:rsidRPr="00185A31">
            <w:rPr>
              <w:rFonts w:cs="Arial"/>
              <w:sz w:val="16"/>
              <w:szCs w:val="16"/>
            </w:rPr>
            <w:t xml:space="preserve">© </w:t>
          </w:r>
          <w:r>
            <w:rPr>
              <w:rFonts w:cs="Arial"/>
              <w:sz w:val="16"/>
              <w:szCs w:val="16"/>
            </w:rPr>
            <w:t>SoftLayer Technologies, Inc.</w:t>
          </w:r>
          <w:r w:rsidRPr="00185A31">
            <w:rPr>
              <w:rFonts w:cs="Arial"/>
              <w:sz w:val="16"/>
              <w:szCs w:val="16"/>
            </w:rPr>
            <w:t xml:space="preserve">, </w:t>
          </w:r>
          <w:r w:rsidR="00B05EF8" w:rsidRPr="00185A31">
            <w:rPr>
              <w:rFonts w:cs="Arial"/>
              <w:sz w:val="16"/>
              <w:szCs w:val="16"/>
            </w:rPr>
            <w:fldChar w:fldCharType="begin"/>
          </w:r>
          <w:r w:rsidRPr="00185A31">
            <w:rPr>
              <w:rFonts w:cs="Arial"/>
              <w:sz w:val="16"/>
              <w:szCs w:val="16"/>
            </w:rPr>
            <w:instrText xml:space="preserve"> DATE  \@ "yyyy"  \* MERGEFORMAT </w:instrText>
          </w:r>
          <w:r w:rsidR="00B05EF8" w:rsidRPr="00185A31">
            <w:rPr>
              <w:rFonts w:cs="Arial"/>
              <w:sz w:val="16"/>
              <w:szCs w:val="16"/>
            </w:rPr>
            <w:fldChar w:fldCharType="separate"/>
          </w:r>
          <w:r w:rsidR="00113F54">
            <w:rPr>
              <w:rFonts w:cs="Arial"/>
              <w:noProof/>
              <w:sz w:val="16"/>
              <w:szCs w:val="16"/>
            </w:rPr>
            <w:t>2018</w:t>
          </w:r>
          <w:r w:rsidR="00B05EF8" w:rsidRPr="00185A31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3182" w:type="dxa"/>
          <w:tcBorders>
            <w:top w:val="nil"/>
          </w:tcBorders>
        </w:tcPr>
        <w:p w:rsidR="00026356" w:rsidRPr="00185A31" w:rsidRDefault="00026356" w:rsidP="002248CA">
          <w:pPr>
            <w:pStyle w:val="Piedepgina"/>
            <w:spacing w:before="20" w:after="20"/>
            <w:jc w:val="center"/>
            <w:rPr>
              <w:szCs w:val="8"/>
            </w:rPr>
          </w:pPr>
        </w:p>
      </w:tc>
      <w:tc>
        <w:tcPr>
          <w:tcW w:w="3392" w:type="dxa"/>
        </w:tcPr>
        <w:p w:rsidR="00026356" w:rsidRPr="00185A31" w:rsidRDefault="00B05EF8" w:rsidP="002248CA">
          <w:pPr>
            <w:pStyle w:val="Piedepgina"/>
            <w:spacing w:before="20" w:after="20"/>
            <w:jc w:val="right"/>
            <w:rPr>
              <w:szCs w:val="8"/>
            </w:rPr>
          </w:pPr>
          <w:r w:rsidRPr="00000AD9">
            <w:rPr>
              <w:szCs w:val="8"/>
            </w:rPr>
            <w:fldChar w:fldCharType="begin"/>
          </w:r>
          <w:r w:rsidR="00026356" w:rsidRPr="00000AD9">
            <w:rPr>
              <w:szCs w:val="8"/>
            </w:rPr>
            <w:instrText xml:space="preserve"> PAGE   \* MERGEFORMAT </w:instrText>
          </w:r>
          <w:r w:rsidRPr="00000AD9">
            <w:rPr>
              <w:szCs w:val="8"/>
            </w:rPr>
            <w:fldChar w:fldCharType="separate"/>
          </w:r>
          <w:r w:rsidR="00AE4A23">
            <w:rPr>
              <w:noProof/>
              <w:szCs w:val="8"/>
            </w:rPr>
            <w:t>20</w:t>
          </w:r>
          <w:r w:rsidRPr="00000AD9">
            <w:rPr>
              <w:szCs w:val="8"/>
            </w:rPr>
            <w:fldChar w:fldCharType="end"/>
          </w:r>
        </w:p>
      </w:tc>
    </w:tr>
    <w:tr w:rsidR="00026356" w:rsidRPr="00185A31" w:rsidTr="00BF1AA6">
      <w:trPr>
        <w:trHeight w:val="227"/>
      </w:trPr>
      <w:tc>
        <w:tcPr>
          <w:tcW w:w="3198" w:type="dxa"/>
        </w:tcPr>
        <w:p w:rsidR="00026356" w:rsidRDefault="00026356" w:rsidP="00187206">
          <w:pPr>
            <w:pStyle w:val="Piedepgina"/>
            <w:spacing w:before="20" w:after="20"/>
            <w:rPr>
              <w:rStyle w:val="Nmerodepgina"/>
              <w:rFonts w:cs="Arial"/>
              <w:sz w:val="16"/>
              <w:szCs w:val="16"/>
            </w:rPr>
          </w:pPr>
          <w:r w:rsidRPr="00185A31">
            <w:rPr>
              <w:rStyle w:val="Nmerodepgina"/>
              <w:rFonts w:cs="Arial"/>
              <w:sz w:val="16"/>
              <w:szCs w:val="16"/>
            </w:rPr>
            <w:t>Author</w:t>
          </w:r>
          <w:r>
            <w:rPr>
              <w:rStyle w:val="Nmerodepgina"/>
              <w:rFonts w:cs="Arial"/>
              <w:sz w:val="16"/>
              <w:szCs w:val="16"/>
            </w:rPr>
            <w:t>s</w:t>
          </w:r>
          <w:r w:rsidRPr="00185A31">
            <w:rPr>
              <w:rStyle w:val="Nmerodepgina"/>
              <w:rFonts w:cs="Arial"/>
              <w:sz w:val="16"/>
              <w:szCs w:val="16"/>
            </w:rPr>
            <w:t xml:space="preserve">: </w:t>
          </w:r>
        </w:p>
        <w:p w:rsidR="00026356" w:rsidRPr="00185A31" w:rsidRDefault="00026356" w:rsidP="00187206">
          <w:pPr>
            <w:pStyle w:val="Piedepgina"/>
            <w:spacing w:before="20" w:after="20"/>
            <w:rPr>
              <w:rFonts w:cs="Arial"/>
              <w:sz w:val="16"/>
              <w:szCs w:val="16"/>
            </w:rPr>
          </w:pPr>
          <w:r>
            <w:rPr>
              <w:rStyle w:val="Nmerodepgina"/>
              <w:rFonts w:cs="Arial"/>
              <w:sz w:val="16"/>
              <w:szCs w:val="16"/>
            </w:rPr>
            <w:t>Reynaldo Guzman</w:t>
          </w:r>
        </w:p>
      </w:tc>
      <w:tc>
        <w:tcPr>
          <w:tcW w:w="3182" w:type="dxa"/>
        </w:tcPr>
        <w:p w:rsidR="00026356" w:rsidRPr="00185A31" w:rsidRDefault="00026356" w:rsidP="002248CA">
          <w:pPr>
            <w:pStyle w:val="Piedepgina"/>
            <w:spacing w:before="20" w:after="20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3392" w:type="dxa"/>
        </w:tcPr>
        <w:p w:rsidR="00026356" w:rsidRPr="00185A31" w:rsidRDefault="00026356" w:rsidP="002248CA">
          <w:pPr>
            <w:pStyle w:val="Piedepgina"/>
            <w:spacing w:before="20" w:after="20"/>
            <w:jc w:val="right"/>
            <w:rPr>
              <w:rFonts w:cs="Arial"/>
              <w:sz w:val="16"/>
              <w:szCs w:val="16"/>
            </w:rPr>
          </w:pPr>
        </w:p>
      </w:tc>
    </w:tr>
  </w:tbl>
  <w:p w:rsidR="00026356" w:rsidRDefault="00026356" w:rsidP="00000AD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17F8" w:rsidRDefault="002017F8" w:rsidP="0019160A">
      <w:pPr>
        <w:spacing w:after="0" w:line="240" w:lineRule="auto"/>
      </w:pPr>
      <w:r>
        <w:separator/>
      </w:r>
    </w:p>
  </w:footnote>
  <w:footnote w:type="continuationSeparator" w:id="0">
    <w:p w:rsidR="002017F8" w:rsidRDefault="002017F8" w:rsidP="00191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6356" w:rsidRDefault="00026356" w:rsidP="00B84990">
    <w:pPr>
      <w:pStyle w:val="Encabezado"/>
      <w:tabs>
        <w:tab w:val="center" w:pos="9072"/>
      </w:tabs>
      <w:spacing w:before="40" w:after="40"/>
      <w:rPr>
        <w:sz w:val="20"/>
      </w:rPr>
    </w:pPr>
    <w:r>
      <w:rPr>
        <w:rFonts w:cs="Arial"/>
        <w:b/>
        <w:sz w:val="20"/>
      </w:rPr>
      <w:t>Document</w:t>
    </w:r>
    <w:r w:rsidRPr="00C035C0">
      <w:rPr>
        <w:rFonts w:cs="Arial"/>
        <w:b/>
        <w:sz w:val="20"/>
      </w:rPr>
      <w:t xml:space="preserve">: </w:t>
    </w:r>
    <w:r>
      <w:rPr>
        <w:sz w:val="20"/>
      </w:rPr>
      <w:t>LAB – Ticket in BAP</w:t>
    </w:r>
  </w:p>
  <w:p w:rsidR="00026356" w:rsidRPr="009A4759" w:rsidRDefault="00026356" w:rsidP="00F5082C">
    <w:pPr>
      <w:pStyle w:val="Encabezado"/>
      <w:tabs>
        <w:tab w:val="center" w:pos="9072"/>
      </w:tabs>
      <w:spacing w:before="40" w:after="40"/>
      <w:rPr>
        <w:rFonts w:cs="Arial"/>
        <w:sz w:val="20"/>
      </w:rPr>
    </w:pPr>
    <w:r w:rsidRPr="009A4759">
      <w:rPr>
        <w:rFonts w:cs="Arial"/>
        <w:sz w:val="20"/>
      </w:rPr>
      <w:t>SoftLayer Technologies, Inc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A928E024"/>
    <w:lvl w:ilvl="0">
      <w:start w:val="1"/>
      <w:numFmt w:val="bullet"/>
      <w:pStyle w:val="Listaconvietas3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FFFFFF89"/>
    <w:multiLevelType w:val="singleLevel"/>
    <w:tmpl w:val="7E249CE2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D3511"/>
      </w:rPr>
    </w:lvl>
  </w:abstractNum>
  <w:abstractNum w:abstractNumId="2" w15:restartNumberingAfterBreak="0">
    <w:nsid w:val="003772DC"/>
    <w:multiLevelType w:val="hybridMultilevel"/>
    <w:tmpl w:val="8014F3D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083B01AA"/>
    <w:multiLevelType w:val="hybridMultilevel"/>
    <w:tmpl w:val="195EB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F5735"/>
    <w:multiLevelType w:val="hybridMultilevel"/>
    <w:tmpl w:val="195EB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535BD"/>
    <w:multiLevelType w:val="hybridMultilevel"/>
    <w:tmpl w:val="AE403B1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15423F97"/>
    <w:multiLevelType w:val="hybridMultilevel"/>
    <w:tmpl w:val="12D02B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877F61"/>
    <w:multiLevelType w:val="multilevel"/>
    <w:tmpl w:val="47340514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3104871"/>
    <w:multiLevelType w:val="hybridMultilevel"/>
    <w:tmpl w:val="677440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D0858"/>
    <w:multiLevelType w:val="multilevel"/>
    <w:tmpl w:val="01E863B4"/>
    <w:lvl w:ilvl="0">
      <w:start w:val="1"/>
      <w:numFmt w:val="upperLetter"/>
      <w:pStyle w:val="AppendixHeading1"/>
      <w:suff w:val="space"/>
      <w:lvlText w:val="Appendix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0" w15:restartNumberingAfterBreak="0">
    <w:nsid w:val="25086628"/>
    <w:multiLevelType w:val="hybridMultilevel"/>
    <w:tmpl w:val="7EA88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07041D"/>
    <w:multiLevelType w:val="hybridMultilevel"/>
    <w:tmpl w:val="E318C7E8"/>
    <w:lvl w:ilvl="0" w:tplc="D9A090A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 w15:restartNumberingAfterBreak="0">
    <w:nsid w:val="31BD4C84"/>
    <w:multiLevelType w:val="hybridMultilevel"/>
    <w:tmpl w:val="3DAC6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853F39"/>
    <w:multiLevelType w:val="hybridMultilevel"/>
    <w:tmpl w:val="B9628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AC72BC"/>
    <w:multiLevelType w:val="hybridMultilevel"/>
    <w:tmpl w:val="BC2EA2D0"/>
    <w:lvl w:ilvl="0" w:tplc="203AB1F0">
      <w:start w:val="1"/>
      <w:numFmt w:val="decimal"/>
      <w:lvlText w:val="%1."/>
      <w:lvlJc w:val="left"/>
      <w:pPr>
        <w:ind w:left="5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15" w15:restartNumberingAfterBreak="0">
    <w:nsid w:val="35DE4C1A"/>
    <w:multiLevelType w:val="hybridMultilevel"/>
    <w:tmpl w:val="6E647EEE"/>
    <w:lvl w:ilvl="0" w:tplc="0F327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BE6C3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3468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260A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B87D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CE3C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0231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5E06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4EDA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83A512E"/>
    <w:multiLevelType w:val="hybridMultilevel"/>
    <w:tmpl w:val="1602C5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E2139FB"/>
    <w:multiLevelType w:val="hybridMultilevel"/>
    <w:tmpl w:val="C09E207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 w15:restartNumberingAfterBreak="0">
    <w:nsid w:val="456D17D2"/>
    <w:multiLevelType w:val="hybridMultilevel"/>
    <w:tmpl w:val="13B2035E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9" w15:restartNumberingAfterBreak="0">
    <w:nsid w:val="4BDB6809"/>
    <w:multiLevelType w:val="hybridMultilevel"/>
    <w:tmpl w:val="B9628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224BEA"/>
    <w:multiLevelType w:val="hybridMultilevel"/>
    <w:tmpl w:val="0BD8C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BD164C"/>
    <w:multiLevelType w:val="hybridMultilevel"/>
    <w:tmpl w:val="2B78F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AA587E"/>
    <w:multiLevelType w:val="hybridMultilevel"/>
    <w:tmpl w:val="447246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3F64123"/>
    <w:multiLevelType w:val="hybridMultilevel"/>
    <w:tmpl w:val="195EB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DA6E15"/>
    <w:multiLevelType w:val="hybridMultilevel"/>
    <w:tmpl w:val="09A08354"/>
    <w:lvl w:ilvl="0" w:tplc="C6986E4E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25" w15:restartNumberingAfterBreak="0">
    <w:nsid w:val="585324AA"/>
    <w:multiLevelType w:val="hybridMultilevel"/>
    <w:tmpl w:val="45203BDA"/>
    <w:lvl w:ilvl="0" w:tplc="2CECB8BA">
      <w:start w:val="1"/>
      <w:numFmt w:val="decimal"/>
      <w:lvlText w:val="%1."/>
      <w:lvlJc w:val="left"/>
      <w:pPr>
        <w:ind w:left="5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26" w15:restartNumberingAfterBreak="0">
    <w:nsid w:val="5D9E3AB7"/>
    <w:multiLevelType w:val="hybridMultilevel"/>
    <w:tmpl w:val="9F38BE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11E79FF"/>
    <w:multiLevelType w:val="hybridMultilevel"/>
    <w:tmpl w:val="0164BF3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8" w15:restartNumberingAfterBreak="0">
    <w:nsid w:val="6B5A1DD8"/>
    <w:multiLevelType w:val="hybridMultilevel"/>
    <w:tmpl w:val="BC28DA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DB4B4F"/>
    <w:multiLevelType w:val="hybridMultilevel"/>
    <w:tmpl w:val="D1C4F7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EF15B30"/>
    <w:multiLevelType w:val="hybridMultilevel"/>
    <w:tmpl w:val="88D4CE8A"/>
    <w:lvl w:ilvl="0" w:tplc="D1AEB7C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1" w15:restartNumberingAfterBreak="0">
    <w:nsid w:val="77605CC1"/>
    <w:multiLevelType w:val="hybridMultilevel"/>
    <w:tmpl w:val="51C6996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196806E2">
      <w:numFmt w:val="bullet"/>
      <w:lvlText w:val="-"/>
      <w:lvlJc w:val="left"/>
      <w:pPr>
        <w:ind w:left="2592" w:hanging="360"/>
      </w:pPr>
      <w:rPr>
        <w:rFonts w:ascii="Calibri" w:eastAsia="Perpetua" w:hAnsi="Calibri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2" w15:restartNumberingAfterBreak="0">
    <w:nsid w:val="7B7F7AEC"/>
    <w:multiLevelType w:val="hybridMultilevel"/>
    <w:tmpl w:val="72DA9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6E4C1B"/>
    <w:multiLevelType w:val="hybridMultilevel"/>
    <w:tmpl w:val="C3E6DDB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0"/>
  </w:num>
  <w:num w:numId="5">
    <w:abstractNumId w:val="20"/>
  </w:num>
  <w:num w:numId="6">
    <w:abstractNumId w:val="22"/>
  </w:num>
  <w:num w:numId="7">
    <w:abstractNumId w:val="29"/>
  </w:num>
  <w:num w:numId="8">
    <w:abstractNumId w:val="6"/>
  </w:num>
  <w:num w:numId="9">
    <w:abstractNumId w:val="28"/>
  </w:num>
  <w:num w:numId="10">
    <w:abstractNumId w:val="15"/>
  </w:num>
  <w:num w:numId="11">
    <w:abstractNumId w:val="26"/>
  </w:num>
  <w:num w:numId="12">
    <w:abstractNumId w:val="10"/>
  </w:num>
  <w:num w:numId="13">
    <w:abstractNumId w:val="16"/>
  </w:num>
  <w:num w:numId="14">
    <w:abstractNumId w:val="8"/>
  </w:num>
  <w:num w:numId="15">
    <w:abstractNumId w:val="21"/>
  </w:num>
  <w:num w:numId="16">
    <w:abstractNumId w:val="2"/>
  </w:num>
  <w:num w:numId="17">
    <w:abstractNumId w:val="18"/>
  </w:num>
  <w:num w:numId="18">
    <w:abstractNumId w:val="7"/>
  </w:num>
  <w:num w:numId="19">
    <w:abstractNumId w:val="7"/>
  </w:num>
  <w:num w:numId="20">
    <w:abstractNumId w:val="7"/>
  </w:num>
  <w:num w:numId="21">
    <w:abstractNumId w:val="12"/>
  </w:num>
  <w:num w:numId="22">
    <w:abstractNumId w:val="5"/>
  </w:num>
  <w:num w:numId="23">
    <w:abstractNumId w:val="17"/>
  </w:num>
  <w:num w:numId="24">
    <w:abstractNumId w:val="33"/>
  </w:num>
  <w:num w:numId="25">
    <w:abstractNumId w:val="31"/>
  </w:num>
  <w:num w:numId="26">
    <w:abstractNumId w:val="13"/>
  </w:num>
  <w:num w:numId="27">
    <w:abstractNumId w:val="32"/>
  </w:num>
  <w:num w:numId="28">
    <w:abstractNumId w:val="23"/>
  </w:num>
  <w:num w:numId="29">
    <w:abstractNumId w:val="4"/>
  </w:num>
  <w:num w:numId="30">
    <w:abstractNumId w:val="3"/>
  </w:num>
  <w:num w:numId="31">
    <w:abstractNumId w:val="27"/>
  </w:num>
  <w:num w:numId="32">
    <w:abstractNumId w:val="11"/>
  </w:num>
  <w:num w:numId="33">
    <w:abstractNumId w:val="30"/>
  </w:num>
  <w:num w:numId="34">
    <w:abstractNumId w:val="25"/>
  </w:num>
  <w:num w:numId="35">
    <w:abstractNumId w:val="14"/>
  </w:num>
  <w:num w:numId="36">
    <w:abstractNumId w:val="24"/>
  </w:num>
  <w:num w:numId="37">
    <w:abstractNumId w:val="1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 style="v-text-anchor:middle" fillcolor="white" stroke="f">
      <v:fill color="white" rotate="t" type="frame"/>
      <v:stroke on="f"/>
    </o:shapedefaults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425F"/>
    <w:rsid w:val="0000002E"/>
    <w:rsid w:val="00000AD9"/>
    <w:rsid w:val="00001031"/>
    <w:rsid w:val="0000740D"/>
    <w:rsid w:val="000074F7"/>
    <w:rsid w:val="00015E78"/>
    <w:rsid w:val="00017286"/>
    <w:rsid w:val="000207D2"/>
    <w:rsid w:val="000229E6"/>
    <w:rsid w:val="00023364"/>
    <w:rsid w:val="00026356"/>
    <w:rsid w:val="0003381E"/>
    <w:rsid w:val="00033975"/>
    <w:rsid w:val="00035010"/>
    <w:rsid w:val="00040168"/>
    <w:rsid w:val="000401E7"/>
    <w:rsid w:val="00040333"/>
    <w:rsid w:val="00047172"/>
    <w:rsid w:val="000479B1"/>
    <w:rsid w:val="00053926"/>
    <w:rsid w:val="000551D2"/>
    <w:rsid w:val="0006263E"/>
    <w:rsid w:val="0006435C"/>
    <w:rsid w:val="00066ABC"/>
    <w:rsid w:val="00070848"/>
    <w:rsid w:val="00077014"/>
    <w:rsid w:val="0007716C"/>
    <w:rsid w:val="000816F8"/>
    <w:rsid w:val="000818FB"/>
    <w:rsid w:val="000828F3"/>
    <w:rsid w:val="000851F5"/>
    <w:rsid w:val="00093C12"/>
    <w:rsid w:val="00094850"/>
    <w:rsid w:val="00095ED3"/>
    <w:rsid w:val="000A210B"/>
    <w:rsid w:val="000A3543"/>
    <w:rsid w:val="000A3693"/>
    <w:rsid w:val="000A38F6"/>
    <w:rsid w:val="000A55D4"/>
    <w:rsid w:val="000A78C5"/>
    <w:rsid w:val="000B16FD"/>
    <w:rsid w:val="000B18B7"/>
    <w:rsid w:val="000B42FC"/>
    <w:rsid w:val="000B5B96"/>
    <w:rsid w:val="000B5F35"/>
    <w:rsid w:val="000B6FD2"/>
    <w:rsid w:val="000C5B4E"/>
    <w:rsid w:val="000C649C"/>
    <w:rsid w:val="000C6795"/>
    <w:rsid w:val="000D2D52"/>
    <w:rsid w:val="000D7923"/>
    <w:rsid w:val="000E05C5"/>
    <w:rsid w:val="000E1ED1"/>
    <w:rsid w:val="000E2244"/>
    <w:rsid w:val="000E4358"/>
    <w:rsid w:val="000E6CF1"/>
    <w:rsid w:val="000F13F7"/>
    <w:rsid w:val="000F5373"/>
    <w:rsid w:val="000F5C36"/>
    <w:rsid w:val="000F6608"/>
    <w:rsid w:val="001023FF"/>
    <w:rsid w:val="00103193"/>
    <w:rsid w:val="001036B0"/>
    <w:rsid w:val="0010393E"/>
    <w:rsid w:val="001048A5"/>
    <w:rsid w:val="00104D33"/>
    <w:rsid w:val="001131EC"/>
    <w:rsid w:val="00113F54"/>
    <w:rsid w:val="00116609"/>
    <w:rsid w:val="00117593"/>
    <w:rsid w:val="00123CD7"/>
    <w:rsid w:val="00125854"/>
    <w:rsid w:val="00132025"/>
    <w:rsid w:val="00134E75"/>
    <w:rsid w:val="001444F1"/>
    <w:rsid w:val="00144729"/>
    <w:rsid w:val="00144F53"/>
    <w:rsid w:val="001453C8"/>
    <w:rsid w:val="00146DC7"/>
    <w:rsid w:val="001567BB"/>
    <w:rsid w:val="00161E3B"/>
    <w:rsid w:val="0016429A"/>
    <w:rsid w:val="0017142A"/>
    <w:rsid w:val="00172768"/>
    <w:rsid w:val="001737C5"/>
    <w:rsid w:val="00173DD3"/>
    <w:rsid w:val="001813E1"/>
    <w:rsid w:val="00185727"/>
    <w:rsid w:val="00185A31"/>
    <w:rsid w:val="00187206"/>
    <w:rsid w:val="0019160A"/>
    <w:rsid w:val="00193ED4"/>
    <w:rsid w:val="00194D18"/>
    <w:rsid w:val="0019518F"/>
    <w:rsid w:val="001953A2"/>
    <w:rsid w:val="00196123"/>
    <w:rsid w:val="001A75F5"/>
    <w:rsid w:val="001C6A4C"/>
    <w:rsid w:val="001C784E"/>
    <w:rsid w:val="001D294D"/>
    <w:rsid w:val="001D39B7"/>
    <w:rsid w:val="001D727A"/>
    <w:rsid w:val="001D75D5"/>
    <w:rsid w:val="001E0218"/>
    <w:rsid w:val="001E1938"/>
    <w:rsid w:val="001E2531"/>
    <w:rsid w:val="001E512F"/>
    <w:rsid w:val="001E7F26"/>
    <w:rsid w:val="001F3C5B"/>
    <w:rsid w:val="001F54FE"/>
    <w:rsid w:val="001F724A"/>
    <w:rsid w:val="002017F8"/>
    <w:rsid w:val="00203896"/>
    <w:rsid w:val="002129CF"/>
    <w:rsid w:val="002203A3"/>
    <w:rsid w:val="00221DED"/>
    <w:rsid w:val="002226A0"/>
    <w:rsid w:val="002248CA"/>
    <w:rsid w:val="00224ADA"/>
    <w:rsid w:val="00224B69"/>
    <w:rsid w:val="002267F9"/>
    <w:rsid w:val="00226FD9"/>
    <w:rsid w:val="00231EF3"/>
    <w:rsid w:val="0023202A"/>
    <w:rsid w:val="002326E8"/>
    <w:rsid w:val="00234716"/>
    <w:rsid w:val="002360C3"/>
    <w:rsid w:val="00237AB8"/>
    <w:rsid w:val="00237FB0"/>
    <w:rsid w:val="00244DA2"/>
    <w:rsid w:val="00244F91"/>
    <w:rsid w:val="00245605"/>
    <w:rsid w:val="00247572"/>
    <w:rsid w:val="00251798"/>
    <w:rsid w:val="002543A0"/>
    <w:rsid w:val="002625F8"/>
    <w:rsid w:val="002633EB"/>
    <w:rsid w:val="002655AE"/>
    <w:rsid w:val="00267C7A"/>
    <w:rsid w:val="00274EB9"/>
    <w:rsid w:val="00275EA4"/>
    <w:rsid w:val="002816EC"/>
    <w:rsid w:val="00281B7D"/>
    <w:rsid w:val="002828CE"/>
    <w:rsid w:val="0028601B"/>
    <w:rsid w:val="00286211"/>
    <w:rsid w:val="00286446"/>
    <w:rsid w:val="002910DA"/>
    <w:rsid w:val="0029696E"/>
    <w:rsid w:val="0029701C"/>
    <w:rsid w:val="002A143E"/>
    <w:rsid w:val="002A3533"/>
    <w:rsid w:val="002B1D2E"/>
    <w:rsid w:val="002B2CB4"/>
    <w:rsid w:val="002B3A93"/>
    <w:rsid w:val="002B3B20"/>
    <w:rsid w:val="002B552E"/>
    <w:rsid w:val="002B7196"/>
    <w:rsid w:val="002B7278"/>
    <w:rsid w:val="002C19DB"/>
    <w:rsid w:val="002C25DF"/>
    <w:rsid w:val="002C2EF0"/>
    <w:rsid w:val="002C3DA5"/>
    <w:rsid w:val="002C3DAF"/>
    <w:rsid w:val="002C4C5F"/>
    <w:rsid w:val="002C7EEB"/>
    <w:rsid w:val="002D1633"/>
    <w:rsid w:val="002D2883"/>
    <w:rsid w:val="002D69DC"/>
    <w:rsid w:val="002D769B"/>
    <w:rsid w:val="002D7CF6"/>
    <w:rsid w:val="002E014B"/>
    <w:rsid w:val="002E547F"/>
    <w:rsid w:val="002E5BF8"/>
    <w:rsid w:val="002E768D"/>
    <w:rsid w:val="00302952"/>
    <w:rsid w:val="00303BCE"/>
    <w:rsid w:val="003052AE"/>
    <w:rsid w:val="0030725B"/>
    <w:rsid w:val="00307ED5"/>
    <w:rsid w:val="003100A0"/>
    <w:rsid w:val="003157F2"/>
    <w:rsid w:val="00320C11"/>
    <w:rsid w:val="0032578B"/>
    <w:rsid w:val="00326384"/>
    <w:rsid w:val="00327972"/>
    <w:rsid w:val="00330BE8"/>
    <w:rsid w:val="0033245F"/>
    <w:rsid w:val="00343A6B"/>
    <w:rsid w:val="0034761C"/>
    <w:rsid w:val="00352F2F"/>
    <w:rsid w:val="0035442F"/>
    <w:rsid w:val="00355FC7"/>
    <w:rsid w:val="00362979"/>
    <w:rsid w:val="003630D7"/>
    <w:rsid w:val="003637F7"/>
    <w:rsid w:val="00367A78"/>
    <w:rsid w:val="00372A3B"/>
    <w:rsid w:val="00377F8E"/>
    <w:rsid w:val="00382F1C"/>
    <w:rsid w:val="00384991"/>
    <w:rsid w:val="00386A08"/>
    <w:rsid w:val="00387D60"/>
    <w:rsid w:val="00390BFE"/>
    <w:rsid w:val="00391C6E"/>
    <w:rsid w:val="0039267D"/>
    <w:rsid w:val="003A05CB"/>
    <w:rsid w:val="003A2BDD"/>
    <w:rsid w:val="003A737B"/>
    <w:rsid w:val="003B4DFC"/>
    <w:rsid w:val="003B7923"/>
    <w:rsid w:val="003D0FD7"/>
    <w:rsid w:val="003D19F0"/>
    <w:rsid w:val="003D1CC1"/>
    <w:rsid w:val="003D2DD7"/>
    <w:rsid w:val="003D412B"/>
    <w:rsid w:val="003D704B"/>
    <w:rsid w:val="003D7296"/>
    <w:rsid w:val="003E0858"/>
    <w:rsid w:val="003E4AA4"/>
    <w:rsid w:val="003E4DE8"/>
    <w:rsid w:val="003E4E11"/>
    <w:rsid w:val="003F14F9"/>
    <w:rsid w:val="003F3670"/>
    <w:rsid w:val="003F4BF4"/>
    <w:rsid w:val="003F6689"/>
    <w:rsid w:val="00400C38"/>
    <w:rsid w:val="004053DA"/>
    <w:rsid w:val="00405931"/>
    <w:rsid w:val="00411E42"/>
    <w:rsid w:val="00413FF6"/>
    <w:rsid w:val="004165FB"/>
    <w:rsid w:val="00432569"/>
    <w:rsid w:val="0043337B"/>
    <w:rsid w:val="00437CDF"/>
    <w:rsid w:val="004410EB"/>
    <w:rsid w:val="0044483E"/>
    <w:rsid w:val="00444B55"/>
    <w:rsid w:val="004454FE"/>
    <w:rsid w:val="004468D3"/>
    <w:rsid w:val="00452DDA"/>
    <w:rsid w:val="0046301F"/>
    <w:rsid w:val="004643C6"/>
    <w:rsid w:val="00464CB7"/>
    <w:rsid w:val="00471878"/>
    <w:rsid w:val="0047342C"/>
    <w:rsid w:val="00473D43"/>
    <w:rsid w:val="00476992"/>
    <w:rsid w:val="00477A56"/>
    <w:rsid w:val="004847B3"/>
    <w:rsid w:val="00486451"/>
    <w:rsid w:val="00487303"/>
    <w:rsid w:val="00491895"/>
    <w:rsid w:val="00491E2C"/>
    <w:rsid w:val="004939CD"/>
    <w:rsid w:val="004B0BB3"/>
    <w:rsid w:val="004B50B5"/>
    <w:rsid w:val="004B700A"/>
    <w:rsid w:val="004B727F"/>
    <w:rsid w:val="004C00E5"/>
    <w:rsid w:val="004C346A"/>
    <w:rsid w:val="004C454A"/>
    <w:rsid w:val="004C7C1D"/>
    <w:rsid w:val="004E12DA"/>
    <w:rsid w:val="004E6CE8"/>
    <w:rsid w:val="004F0B56"/>
    <w:rsid w:val="0051418C"/>
    <w:rsid w:val="00517476"/>
    <w:rsid w:val="005221FF"/>
    <w:rsid w:val="00522282"/>
    <w:rsid w:val="00524420"/>
    <w:rsid w:val="00524FF4"/>
    <w:rsid w:val="00532D53"/>
    <w:rsid w:val="00540627"/>
    <w:rsid w:val="00554640"/>
    <w:rsid w:val="0055738F"/>
    <w:rsid w:val="00560DAB"/>
    <w:rsid w:val="00563FB1"/>
    <w:rsid w:val="00564038"/>
    <w:rsid w:val="005673E0"/>
    <w:rsid w:val="00567A87"/>
    <w:rsid w:val="00571E02"/>
    <w:rsid w:val="00572F1A"/>
    <w:rsid w:val="00574924"/>
    <w:rsid w:val="00577032"/>
    <w:rsid w:val="005806FF"/>
    <w:rsid w:val="005824CE"/>
    <w:rsid w:val="005825C9"/>
    <w:rsid w:val="005825F2"/>
    <w:rsid w:val="00584A70"/>
    <w:rsid w:val="005955E1"/>
    <w:rsid w:val="005A2936"/>
    <w:rsid w:val="005A4620"/>
    <w:rsid w:val="005B2BC0"/>
    <w:rsid w:val="005B6EEF"/>
    <w:rsid w:val="005C144F"/>
    <w:rsid w:val="005C161E"/>
    <w:rsid w:val="005C583F"/>
    <w:rsid w:val="005D14DA"/>
    <w:rsid w:val="005D3D18"/>
    <w:rsid w:val="005D6276"/>
    <w:rsid w:val="005E0977"/>
    <w:rsid w:val="005E2AB0"/>
    <w:rsid w:val="005E3F89"/>
    <w:rsid w:val="005F00FE"/>
    <w:rsid w:val="005F73B6"/>
    <w:rsid w:val="005F7C50"/>
    <w:rsid w:val="00600C56"/>
    <w:rsid w:val="006038BF"/>
    <w:rsid w:val="00604DA3"/>
    <w:rsid w:val="006074C1"/>
    <w:rsid w:val="00607532"/>
    <w:rsid w:val="006108B6"/>
    <w:rsid w:val="00614132"/>
    <w:rsid w:val="00624609"/>
    <w:rsid w:val="00624E09"/>
    <w:rsid w:val="00625241"/>
    <w:rsid w:val="0063070B"/>
    <w:rsid w:val="00633C1F"/>
    <w:rsid w:val="0063483A"/>
    <w:rsid w:val="00634996"/>
    <w:rsid w:val="00635201"/>
    <w:rsid w:val="00635985"/>
    <w:rsid w:val="00637FEC"/>
    <w:rsid w:val="00641BA2"/>
    <w:rsid w:val="0064369F"/>
    <w:rsid w:val="00651045"/>
    <w:rsid w:val="0065197B"/>
    <w:rsid w:val="006542C1"/>
    <w:rsid w:val="006547A4"/>
    <w:rsid w:val="0066078D"/>
    <w:rsid w:val="006609B7"/>
    <w:rsid w:val="0066289E"/>
    <w:rsid w:val="00662EFF"/>
    <w:rsid w:val="00663FBB"/>
    <w:rsid w:val="00664F23"/>
    <w:rsid w:val="006658CA"/>
    <w:rsid w:val="00671950"/>
    <w:rsid w:val="0067718A"/>
    <w:rsid w:val="006772FE"/>
    <w:rsid w:val="006818DF"/>
    <w:rsid w:val="00682190"/>
    <w:rsid w:val="00683E15"/>
    <w:rsid w:val="006870FF"/>
    <w:rsid w:val="00693303"/>
    <w:rsid w:val="00693CF9"/>
    <w:rsid w:val="00694C32"/>
    <w:rsid w:val="006971A8"/>
    <w:rsid w:val="006A124B"/>
    <w:rsid w:val="006A4B92"/>
    <w:rsid w:val="006A70B8"/>
    <w:rsid w:val="006B268D"/>
    <w:rsid w:val="006B7264"/>
    <w:rsid w:val="006C06FF"/>
    <w:rsid w:val="006C20BA"/>
    <w:rsid w:val="006C2B1D"/>
    <w:rsid w:val="006C2C06"/>
    <w:rsid w:val="006C6807"/>
    <w:rsid w:val="006D0C12"/>
    <w:rsid w:val="006D0C75"/>
    <w:rsid w:val="006D389D"/>
    <w:rsid w:val="006E34E1"/>
    <w:rsid w:val="006E48B9"/>
    <w:rsid w:val="006E629C"/>
    <w:rsid w:val="006E7D1B"/>
    <w:rsid w:val="006F2511"/>
    <w:rsid w:val="006F28BA"/>
    <w:rsid w:val="007025DA"/>
    <w:rsid w:val="007026ED"/>
    <w:rsid w:val="00707549"/>
    <w:rsid w:val="007075E0"/>
    <w:rsid w:val="00707E8B"/>
    <w:rsid w:val="00714768"/>
    <w:rsid w:val="0071760E"/>
    <w:rsid w:val="007216C4"/>
    <w:rsid w:val="00722EA0"/>
    <w:rsid w:val="00723C61"/>
    <w:rsid w:val="0072650D"/>
    <w:rsid w:val="007313B7"/>
    <w:rsid w:val="007314FC"/>
    <w:rsid w:val="007332B5"/>
    <w:rsid w:val="0073404A"/>
    <w:rsid w:val="00734B31"/>
    <w:rsid w:val="007415A9"/>
    <w:rsid w:val="00743C82"/>
    <w:rsid w:val="00743D99"/>
    <w:rsid w:val="00744CFC"/>
    <w:rsid w:val="00745982"/>
    <w:rsid w:val="007467B5"/>
    <w:rsid w:val="007532C9"/>
    <w:rsid w:val="00753A37"/>
    <w:rsid w:val="00754E44"/>
    <w:rsid w:val="00755157"/>
    <w:rsid w:val="00756085"/>
    <w:rsid w:val="0075619E"/>
    <w:rsid w:val="00760FCD"/>
    <w:rsid w:val="00762E7A"/>
    <w:rsid w:val="007663D6"/>
    <w:rsid w:val="00773156"/>
    <w:rsid w:val="00773CF6"/>
    <w:rsid w:val="00777292"/>
    <w:rsid w:val="00782266"/>
    <w:rsid w:val="00785C35"/>
    <w:rsid w:val="007867FF"/>
    <w:rsid w:val="00790E1F"/>
    <w:rsid w:val="00792DA9"/>
    <w:rsid w:val="00793AC6"/>
    <w:rsid w:val="007A01ED"/>
    <w:rsid w:val="007A189C"/>
    <w:rsid w:val="007A2130"/>
    <w:rsid w:val="007A2432"/>
    <w:rsid w:val="007B07A9"/>
    <w:rsid w:val="007B4FA1"/>
    <w:rsid w:val="007B627D"/>
    <w:rsid w:val="007B6D8D"/>
    <w:rsid w:val="007B73FE"/>
    <w:rsid w:val="007B7506"/>
    <w:rsid w:val="007C0836"/>
    <w:rsid w:val="007C27C4"/>
    <w:rsid w:val="007C3E3C"/>
    <w:rsid w:val="007C6559"/>
    <w:rsid w:val="007C7271"/>
    <w:rsid w:val="007D05BB"/>
    <w:rsid w:val="007D583A"/>
    <w:rsid w:val="007D58EC"/>
    <w:rsid w:val="007D67BA"/>
    <w:rsid w:val="007D7D18"/>
    <w:rsid w:val="007E1462"/>
    <w:rsid w:val="007F27AB"/>
    <w:rsid w:val="007F2E09"/>
    <w:rsid w:val="007F3604"/>
    <w:rsid w:val="007F3735"/>
    <w:rsid w:val="007F69A0"/>
    <w:rsid w:val="00801D96"/>
    <w:rsid w:val="0080308E"/>
    <w:rsid w:val="008070D1"/>
    <w:rsid w:val="00817B49"/>
    <w:rsid w:val="00820EEB"/>
    <w:rsid w:val="00821936"/>
    <w:rsid w:val="00823056"/>
    <w:rsid w:val="008258A4"/>
    <w:rsid w:val="0082661B"/>
    <w:rsid w:val="00831BA2"/>
    <w:rsid w:val="00832CFB"/>
    <w:rsid w:val="00835764"/>
    <w:rsid w:val="00836E14"/>
    <w:rsid w:val="00840166"/>
    <w:rsid w:val="00842E0E"/>
    <w:rsid w:val="008449F1"/>
    <w:rsid w:val="008469B1"/>
    <w:rsid w:val="00855783"/>
    <w:rsid w:val="00861DBD"/>
    <w:rsid w:val="008648F2"/>
    <w:rsid w:val="008675B4"/>
    <w:rsid w:val="008706BC"/>
    <w:rsid w:val="00873FE3"/>
    <w:rsid w:val="0087508E"/>
    <w:rsid w:val="00875963"/>
    <w:rsid w:val="00883EEC"/>
    <w:rsid w:val="008869E8"/>
    <w:rsid w:val="008874B6"/>
    <w:rsid w:val="008879C9"/>
    <w:rsid w:val="008A0F6D"/>
    <w:rsid w:val="008A1562"/>
    <w:rsid w:val="008A2263"/>
    <w:rsid w:val="008A6E86"/>
    <w:rsid w:val="008A79FB"/>
    <w:rsid w:val="008A7D2F"/>
    <w:rsid w:val="008B0140"/>
    <w:rsid w:val="008B4618"/>
    <w:rsid w:val="008C4C22"/>
    <w:rsid w:val="008C5FB8"/>
    <w:rsid w:val="008C7CFA"/>
    <w:rsid w:val="008D06D8"/>
    <w:rsid w:val="008D077B"/>
    <w:rsid w:val="008D609A"/>
    <w:rsid w:val="008E0C6D"/>
    <w:rsid w:val="008E3805"/>
    <w:rsid w:val="008E3F79"/>
    <w:rsid w:val="008F2423"/>
    <w:rsid w:val="008F40FA"/>
    <w:rsid w:val="0090106B"/>
    <w:rsid w:val="00901328"/>
    <w:rsid w:val="0090564A"/>
    <w:rsid w:val="00905BCE"/>
    <w:rsid w:val="00913102"/>
    <w:rsid w:val="00913C03"/>
    <w:rsid w:val="00914104"/>
    <w:rsid w:val="009170F7"/>
    <w:rsid w:val="009173FD"/>
    <w:rsid w:val="00917D8B"/>
    <w:rsid w:val="00920CA1"/>
    <w:rsid w:val="009220D5"/>
    <w:rsid w:val="009234B8"/>
    <w:rsid w:val="0092735F"/>
    <w:rsid w:val="009329F2"/>
    <w:rsid w:val="00932AC1"/>
    <w:rsid w:val="00935611"/>
    <w:rsid w:val="0093563F"/>
    <w:rsid w:val="0093774E"/>
    <w:rsid w:val="00947CD4"/>
    <w:rsid w:val="009507CC"/>
    <w:rsid w:val="00955AE6"/>
    <w:rsid w:val="009619C9"/>
    <w:rsid w:val="00962AB1"/>
    <w:rsid w:val="00963BA9"/>
    <w:rsid w:val="00964736"/>
    <w:rsid w:val="00964A4D"/>
    <w:rsid w:val="009701FF"/>
    <w:rsid w:val="00971593"/>
    <w:rsid w:val="00975CA5"/>
    <w:rsid w:val="0098286A"/>
    <w:rsid w:val="00983A8F"/>
    <w:rsid w:val="00986B9E"/>
    <w:rsid w:val="009874CF"/>
    <w:rsid w:val="009874EE"/>
    <w:rsid w:val="009915ED"/>
    <w:rsid w:val="00996D92"/>
    <w:rsid w:val="009A1095"/>
    <w:rsid w:val="009A2BB5"/>
    <w:rsid w:val="009A4759"/>
    <w:rsid w:val="009A7C78"/>
    <w:rsid w:val="009B0923"/>
    <w:rsid w:val="009B1687"/>
    <w:rsid w:val="009C1644"/>
    <w:rsid w:val="009C33F4"/>
    <w:rsid w:val="009C445C"/>
    <w:rsid w:val="009D062F"/>
    <w:rsid w:val="009D1346"/>
    <w:rsid w:val="009D1FEA"/>
    <w:rsid w:val="009D5D6A"/>
    <w:rsid w:val="009E08E1"/>
    <w:rsid w:val="009E1075"/>
    <w:rsid w:val="009E13AD"/>
    <w:rsid w:val="009E1A32"/>
    <w:rsid w:val="009E6558"/>
    <w:rsid w:val="009E7096"/>
    <w:rsid w:val="009F02F9"/>
    <w:rsid w:val="009F0D64"/>
    <w:rsid w:val="009F1B69"/>
    <w:rsid w:val="009F5FE6"/>
    <w:rsid w:val="009F6FC8"/>
    <w:rsid w:val="009F7865"/>
    <w:rsid w:val="00A0067E"/>
    <w:rsid w:val="00A01C0C"/>
    <w:rsid w:val="00A0313D"/>
    <w:rsid w:val="00A03A0F"/>
    <w:rsid w:val="00A05016"/>
    <w:rsid w:val="00A053D3"/>
    <w:rsid w:val="00A06A40"/>
    <w:rsid w:val="00A0715B"/>
    <w:rsid w:val="00A11637"/>
    <w:rsid w:val="00A13878"/>
    <w:rsid w:val="00A150C1"/>
    <w:rsid w:val="00A1639F"/>
    <w:rsid w:val="00A22B3B"/>
    <w:rsid w:val="00A22E7C"/>
    <w:rsid w:val="00A262EB"/>
    <w:rsid w:val="00A27682"/>
    <w:rsid w:val="00A276A8"/>
    <w:rsid w:val="00A31580"/>
    <w:rsid w:val="00A36D83"/>
    <w:rsid w:val="00A426E3"/>
    <w:rsid w:val="00A434C3"/>
    <w:rsid w:val="00A466E5"/>
    <w:rsid w:val="00A46B95"/>
    <w:rsid w:val="00A46E31"/>
    <w:rsid w:val="00A47720"/>
    <w:rsid w:val="00A50335"/>
    <w:rsid w:val="00A54472"/>
    <w:rsid w:val="00A547C6"/>
    <w:rsid w:val="00A55442"/>
    <w:rsid w:val="00A56267"/>
    <w:rsid w:val="00A57540"/>
    <w:rsid w:val="00A57A72"/>
    <w:rsid w:val="00A724E5"/>
    <w:rsid w:val="00A77A3D"/>
    <w:rsid w:val="00A77C2B"/>
    <w:rsid w:val="00A81351"/>
    <w:rsid w:val="00A834FF"/>
    <w:rsid w:val="00A835B2"/>
    <w:rsid w:val="00A85F05"/>
    <w:rsid w:val="00A85F1B"/>
    <w:rsid w:val="00A9017A"/>
    <w:rsid w:val="00A966A9"/>
    <w:rsid w:val="00AA0243"/>
    <w:rsid w:val="00AA13A1"/>
    <w:rsid w:val="00AA4DDC"/>
    <w:rsid w:val="00AA4EC9"/>
    <w:rsid w:val="00AB4B01"/>
    <w:rsid w:val="00AB54B3"/>
    <w:rsid w:val="00AB5E6C"/>
    <w:rsid w:val="00AC012F"/>
    <w:rsid w:val="00AC2628"/>
    <w:rsid w:val="00AC4177"/>
    <w:rsid w:val="00AC562F"/>
    <w:rsid w:val="00AD385C"/>
    <w:rsid w:val="00AE0160"/>
    <w:rsid w:val="00AE3372"/>
    <w:rsid w:val="00AE33E8"/>
    <w:rsid w:val="00AE3686"/>
    <w:rsid w:val="00AE4A23"/>
    <w:rsid w:val="00AE6B0F"/>
    <w:rsid w:val="00AF005F"/>
    <w:rsid w:val="00AF0BFB"/>
    <w:rsid w:val="00AF1D10"/>
    <w:rsid w:val="00AF2549"/>
    <w:rsid w:val="00AF385C"/>
    <w:rsid w:val="00AF4B2B"/>
    <w:rsid w:val="00B006DE"/>
    <w:rsid w:val="00B016CB"/>
    <w:rsid w:val="00B05EF8"/>
    <w:rsid w:val="00B115F2"/>
    <w:rsid w:val="00B12565"/>
    <w:rsid w:val="00B1263B"/>
    <w:rsid w:val="00B145EA"/>
    <w:rsid w:val="00B14D7E"/>
    <w:rsid w:val="00B22550"/>
    <w:rsid w:val="00B22D52"/>
    <w:rsid w:val="00B240E3"/>
    <w:rsid w:val="00B25761"/>
    <w:rsid w:val="00B32CC4"/>
    <w:rsid w:val="00B338C7"/>
    <w:rsid w:val="00B33D7C"/>
    <w:rsid w:val="00B35B72"/>
    <w:rsid w:val="00B46743"/>
    <w:rsid w:val="00B52467"/>
    <w:rsid w:val="00B60F97"/>
    <w:rsid w:val="00B633DA"/>
    <w:rsid w:val="00B63C67"/>
    <w:rsid w:val="00B66F4E"/>
    <w:rsid w:val="00B673A8"/>
    <w:rsid w:val="00B709E9"/>
    <w:rsid w:val="00B727D8"/>
    <w:rsid w:val="00B73B43"/>
    <w:rsid w:val="00B75A4D"/>
    <w:rsid w:val="00B80B8A"/>
    <w:rsid w:val="00B83855"/>
    <w:rsid w:val="00B84156"/>
    <w:rsid w:val="00B8498E"/>
    <w:rsid w:val="00B84990"/>
    <w:rsid w:val="00B86062"/>
    <w:rsid w:val="00B901E4"/>
    <w:rsid w:val="00B97EEF"/>
    <w:rsid w:val="00BA33BA"/>
    <w:rsid w:val="00BA5B62"/>
    <w:rsid w:val="00BB5DDE"/>
    <w:rsid w:val="00BC054E"/>
    <w:rsid w:val="00BC22A5"/>
    <w:rsid w:val="00BC5D13"/>
    <w:rsid w:val="00BD2181"/>
    <w:rsid w:val="00BD30C6"/>
    <w:rsid w:val="00BD3494"/>
    <w:rsid w:val="00BD4A61"/>
    <w:rsid w:val="00BD5AA6"/>
    <w:rsid w:val="00BD6BD5"/>
    <w:rsid w:val="00BD74A9"/>
    <w:rsid w:val="00BE5017"/>
    <w:rsid w:val="00BE7102"/>
    <w:rsid w:val="00BE776F"/>
    <w:rsid w:val="00BF1AA6"/>
    <w:rsid w:val="00BF3E07"/>
    <w:rsid w:val="00BF7047"/>
    <w:rsid w:val="00BF761A"/>
    <w:rsid w:val="00C018EC"/>
    <w:rsid w:val="00C02FB8"/>
    <w:rsid w:val="00C03698"/>
    <w:rsid w:val="00C10BA7"/>
    <w:rsid w:val="00C13C04"/>
    <w:rsid w:val="00C17D1D"/>
    <w:rsid w:val="00C20F6F"/>
    <w:rsid w:val="00C21A68"/>
    <w:rsid w:val="00C235B3"/>
    <w:rsid w:val="00C241A2"/>
    <w:rsid w:val="00C243E0"/>
    <w:rsid w:val="00C2442D"/>
    <w:rsid w:val="00C24994"/>
    <w:rsid w:val="00C24D87"/>
    <w:rsid w:val="00C25470"/>
    <w:rsid w:val="00C32580"/>
    <w:rsid w:val="00C32987"/>
    <w:rsid w:val="00C32EB2"/>
    <w:rsid w:val="00C346A2"/>
    <w:rsid w:val="00C3495B"/>
    <w:rsid w:val="00C36855"/>
    <w:rsid w:val="00C373C4"/>
    <w:rsid w:val="00C37BFE"/>
    <w:rsid w:val="00C43453"/>
    <w:rsid w:val="00C505EF"/>
    <w:rsid w:val="00C50F28"/>
    <w:rsid w:val="00C54A44"/>
    <w:rsid w:val="00C56162"/>
    <w:rsid w:val="00C656FA"/>
    <w:rsid w:val="00C66FA2"/>
    <w:rsid w:val="00C70B0D"/>
    <w:rsid w:val="00C731F1"/>
    <w:rsid w:val="00C84A2D"/>
    <w:rsid w:val="00C9226F"/>
    <w:rsid w:val="00C92F43"/>
    <w:rsid w:val="00C976F6"/>
    <w:rsid w:val="00C979D9"/>
    <w:rsid w:val="00CA372C"/>
    <w:rsid w:val="00CB115F"/>
    <w:rsid w:val="00CB234A"/>
    <w:rsid w:val="00CB28F6"/>
    <w:rsid w:val="00CB2ED0"/>
    <w:rsid w:val="00CB47B3"/>
    <w:rsid w:val="00CB555F"/>
    <w:rsid w:val="00CB5B2D"/>
    <w:rsid w:val="00CB60D7"/>
    <w:rsid w:val="00CC070B"/>
    <w:rsid w:val="00CC0A62"/>
    <w:rsid w:val="00CC6133"/>
    <w:rsid w:val="00CD0FEC"/>
    <w:rsid w:val="00CD1BD0"/>
    <w:rsid w:val="00CD54A7"/>
    <w:rsid w:val="00CD614D"/>
    <w:rsid w:val="00CD6503"/>
    <w:rsid w:val="00CE1C35"/>
    <w:rsid w:val="00CE494F"/>
    <w:rsid w:val="00CF1620"/>
    <w:rsid w:val="00CF2401"/>
    <w:rsid w:val="00CF27CE"/>
    <w:rsid w:val="00CF3392"/>
    <w:rsid w:val="00CF38A0"/>
    <w:rsid w:val="00CF6F7C"/>
    <w:rsid w:val="00D014B6"/>
    <w:rsid w:val="00D03ED1"/>
    <w:rsid w:val="00D04E0F"/>
    <w:rsid w:val="00D0593E"/>
    <w:rsid w:val="00D1009E"/>
    <w:rsid w:val="00D100B7"/>
    <w:rsid w:val="00D11185"/>
    <w:rsid w:val="00D1156B"/>
    <w:rsid w:val="00D13EE7"/>
    <w:rsid w:val="00D1425F"/>
    <w:rsid w:val="00D17017"/>
    <w:rsid w:val="00D20C31"/>
    <w:rsid w:val="00D20E11"/>
    <w:rsid w:val="00D21ECC"/>
    <w:rsid w:val="00D30157"/>
    <w:rsid w:val="00D32FA0"/>
    <w:rsid w:val="00D37C32"/>
    <w:rsid w:val="00D4098A"/>
    <w:rsid w:val="00D43AD1"/>
    <w:rsid w:val="00D467B6"/>
    <w:rsid w:val="00D503D2"/>
    <w:rsid w:val="00D520F8"/>
    <w:rsid w:val="00D52881"/>
    <w:rsid w:val="00D530B9"/>
    <w:rsid w:val="00D53898"/>
    <w:rsid w:val="00D56F4E"/>
    <w:rsid w:val="00D62701"/>
    <w:rsid w:val="00D63CCC"/>
    <w:rsid w:val="00D6425F"/>
    <w:rsid w:val="00D64B90"/>
    <w:rsid w:val="00D74C53"/>
    <w:rsid w:val="00D77136"/>
    <w:rsid w:val="00D805BD"/>
    <w:rsid w:val="00D82837"/>
    <w:rsid w:val="00D8311B"/>
    <w:rsid w:val="00D84027"/>
    <w:rsid w:val="00D91789"/>
    <w:rsid w:val="00D97684"/>
    <w:rsid w:val="00D97C40"/>
    <w:rsid w:val="00DA2B62"/>
    <w:rsid w:val="00DA7061"/>
    <w:rsid w:val="00DB0566"/>
    <w:rsid w:val="00DB11B5"/>
    <w:rsid w:val="00DB1A0F"/>
    <w:rsid w:val="00DB28D3"/>
    <w:rsid w:val="00DB3FB7"/>
    <w:rsid w:val="00DC0AA6"/>
    <w:rsid w:val="00DC5DCA"/>
    <w:rsid w:val="00DD40D4"/>
    <w:rsid w:val="00DD49D2"/>
    <w:rsid w:val="00DE023E"/>
    <w:rsid w:val="00DE528D"/>
    <w:rsid w:val="00DF2F11"/>
    <w:rsid w:val="00DF3CDE"/>
    <w:rsid w:val="00DF49FB"/>
    <w:rsid w:val="00DF7850"/>
    <w:rsid w:val="00E0253D"/>
    <w:rsid w:val="00E04BCE"/>
    <w:rsid w:val="00E06B26"/>
    <w:rsid w:val="00E1039A"/>
    <w:rsid w:val="00E111CE"/>
    <w:rsid w:val="00E11D1C"/>
    <w:rsid w:val="00E127D1"/>
    <w:rsid w:val="00E135F9"/>
    <w:rsid w:val="00E13874"/>
    <w:rsid w:val="00E240B2"/>
    <w:rsid w:val="00E27A97"/>
    <w:rsid w:val="00E32BC7"/>
    <w:rsid w:val="00E405D7"/>
    <w:rsid w:val="00E47F4C"/>
    <w:rsid w:val="00E502D7"/>
    <w:rsid w:val="00E50EF7"/>
    <w:rsid w:val="00E512DE"/>
    <w:rsid w:val="00E527D2"/>
    <w:rsid w:val="00E549C1"/>
    <w:rsid w:val="00E56956"/>
    <w:rsid w:val="00E607CF"/>
    <w:rsid w:val="00E6356E"/>
    <w:rsid w:val="00E65A90"/>
    <w:rsid w:val="00E65E5E"/>
    <w:rsid w:val="00E66EB2"/>
    <w:rsid w:val="00E6725D"/>
    <w:rsid w:val="00E73CA3"/>
    <w:rsid w:val="00E73EF9"/>
    <w:rsid w:val="00E741C7"/>
    <w:rsid w:val="00E827E0"/>
    <w:rsid w:val="00E85E91"/>
    <w:rsid w:val="00E87408"/>
    <w:rsid w:val="00E942AE"/>
    <w:rsid w:val="00E9448F"/>
    <w:rsid w:val="00EA2978"/>
    <w:rsid w:val="00EA2BC3"/>
    <w:rsid w:val="00EA40F2"/>
    <w:rsid w:val="00EA7E6B"/>
    <w:rsid w:val="00EB05A1"/>
    <w:rsid w:val="00EB09A3"/>
    <w:rsid w:val="00EB1D3B"/>
    <w:rsid w:val="00EB39E2"/>
    <w:rsid w:val="00EB6457"/>
    <w:rsid w:val="00EC2785"/>
    <w:rsid w:val="00EC4E8C"/>
    <w:rsid w:val="00EC5021"/>
    <w:rsid w:val="00ED21A1"/>
    <w:rsid w:val="00ED66E2"/>
    <w:rsid w:val="00EE050C"/>
    <w:rsid w:val="00EE09E5"/>
    <w:rsid w:val="00EE1D29"/>
    <w:rsid w:val="00EE2D48"/>
    <w:rsid w:val="00EE3C58"/>
    <w:rsid w:val="00EE60D8"/>
    <w:rsid w:val="00EE7DEF"/>
    <w:rsid w:val="00F010B6"/>
    <w:rsid w:val="00F012C2"/>
    <w:rsid w:val="00F03FFF"/>
    <w:rsid w:val="00F0609E"/>
    <w:rsid w:val="00F07327"/>
    <w:rsid w:val="00F07382"/>
    <w:rsid w:val="00F10DDB"/>
    <w:rsid w:val="00F130DA"/>
    <w:rsid w:val="00F14805"/>
    <w:rsid w:val="00F1557C"/>
    <w:rsid w:val="00F279A8"/>
    <w:rsid w:val="00F30B40"/>
    <w:rsid w:val="00F327B9"/>
    <w:rsid w:val="00F3517F"/>
    <w:rsid w:val="00F41531"/>
    <w:rsid w:val="00F421AA"/>
    <w:rsid w:val="00F43146"/>
    <w:rsid w:val="00F44DF7"/>
    <w:rsid w:val="00F45EF3"/>
    <w:rsid w:val="00F46B2E"/>
    <w:rsid w:val="00F5082C"/>
    <w:rsid w:val="00F50EBC"/>
    <w:rsid w:val="00F52B13"/>
    <w:rsid w:val="00F61848"/>
    <w:rsid w:val="00F61B1E"/>
    <w:rsid w:val="00F64580"/>
    <w:rsid w:val="00F65A28"/>
    <w:rsid w:val="00F666FB"/>
    <w:rsid w:val="00F66850"/>
    <w:rsid w:val="00F66FAA"/>
    <w:rsid w:val="00F677E1"/>
    <w:rsid w:val="00F67D29"/>
    <w:rsid w:val="00F70C30"/>
    <w:rsid w:val="00F74122"/>
    <w:rsid w:val="00F76287"/>
    <w:rsid w:val="00F76497"/>
    <w:rsid w:val="00F76623"/>
    <w:rsid w:val="00F8389E"/>
    <w:rsid w:val="00F840EB"/>
    <w:rsid w:val="00F84131"/>
    <w:rsid w:val="00F84FA8"/>
    <w:rsid w:val="00F86EDC"/>
    <w:rsid w:val="00F90B56"/>
    <w:rsid w:val="00F92262"/>
    <w:rsid w:val="00F927E0"/>
    <w:rsid w:val="00F9306F"/>
    <w:rsid w:val="00F9414B"/>
    <w:rsid w:val="00FA0CF5"/>
    <w:rsid w:val="00FA69B3"/>
    <w:rsid w:val="00FB12F8"/>
    <w:rsid w:val="00FC1626"/>
    <w:rsid w:val="00FC31C4"/>
    <w:rsid w:val="00FC3A20"/>
    <w:rsid w:val="00FC3BCA"/>
    <w:rsid w:val="00FC716A"/>
    <w:rsid w:val="00FC77A4"/>
    <w:rsid w:val="00FC7E0F"/>
    <w:rsid w:val="00FD0972"/>
    <w:rsid w:val="00FD0E10"/>
    <w:rsid w:val="00FD3D32"/>
    <w:rsid w:val="00FE07DD"/>
    <w:rsid w:val="00FE501F"/>
    <w:rsid w:val="00FF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v-text-anchor:middle" fillcolor="white" stroke="f">
      <v:fill color="white" rotate="t" type="frame"/>
      <v:stroke on="f"/>
    </o:shapedefaults>
    <o:shapelayout v:ext="edit">
      <o:idmap v:ext="edit" data="1"/>
    </o:shapelayout>
  </w:shapeDefaults>
  <w:decimalSymbol w:val="."/>
  <w:listSeparator w:val=";"/>
  <w14:docId w14:val="2CA9EE1E"/>
  <w15:docId w15:val="{3CB06424-356E-4058-920F-D35742931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0AA6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next w:val="BodyContent"/>
    <w:link w:val="Ttulo1Car"/>
    <w:qFormat/>
    <w:rsid w:val="00ED66E2"/>
    <w:pPr>
      <w:keepNext/>
      <w:numPr>
        <w:numId w:val="1"/>
      </w:numPr>
      <w:spacing w:before="480" w:after="180"/>
      <w:outlineLvl w:val="0"/>
    </w:pPr>
    <w:rPr>
      <w:rFonts w:ascii="Tahoma" w:eastAsia="Perpetua" w:hAnsi="Tahoma" w:cs="Tahoma"/>
      <w:spacing w:val="20"/>
      <w:sz w:val="28"/>
      <w:szCs w:val="32"/>
      <w:lang w:val="en-US" w:eastAsia="en-US"/>
    </w:rPr>
  </w:style>
  <w:style w:type="paragraph" w:styleId="Ttulo2">
    <w:name w:val="heading 2"/>
    <w:aliases w:val="2"/>
    <w:basedOn w:val="Normal"/>
    <w:next w:val="BodyContent"/>
    <w:link w:val="Ttulo2Car"/>
    <w:qFormat/>
    <w:rsid w:val="00302952"/>
    <w:pPr>
      <w:numPr>
        <w:ilvl w:val="1"/>
        <w:numId w:val="1"/>
      </w:numPr>
      <w:spacing w:before="240" w:after="40" w:line="240" w:lineRule="auto"/>
      <w:outlineLvl w:val="1"/>
    </w:pPr>
    <w:rPr>
      <w:rFonts w:asciiTheme="minorHAnsi" w:eastAsia="Perpetua" w:hAnsiTheme="minorHAnsi"/>
      <w:spacing w:val="20"/>
      <w:sz w:val="26"/>
      <w:szCs w:val="26"/>
      <w:lang w:val="en-US"/>
    </w:rPr>
  </w:style>
  <w:style w:type="paragraph" w:styleId="Ttulo3">
    <w:name w:val="heading 3"/>
    <w:basedOn w:val="Ttulo2"/>
    <w:next w:val="Normal"/>
    <w:link w:val="Ttulo3Car"/>
    <w:unhideWhenUsed/>
    <w:qFormat/>
    <w:rsid w:val="0019160A"/>
    <w:pPr>
      <w:numPr>
        <w:ilvl w:val="2"/>
      </w:numPr>
      <w:ind w:left="142" w:hanging="993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91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60A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19160A"/>
    <w:rPr>
      <w:rFonts w:eastAsia="Times New Roman"/>
      <w:sz w:val="22"/>
      <w:szCs w:val="22"/>
      <w:lang w:val="en-U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9160A"/>
    <w:rPr>
      <w:rFonts w:eastAsia="Times New Roman"/>
      <w:sz w:val="22"/>
      <w:szCs w:val="22"/>
      <w:lang w:val="en-US" w:eastAsia="en-US" w:bidi="ar-SA"/>
    </w:rPr>
  </w:style>
  <w:style w:type="paragraph" w:styleId="Encabezado">
    <w:name w:val="header"/>
    <w:basedOn w:val="Normal"/>
    <w:link w:val="EncabezadoCar"/>
    <w:uiPriority w:val="99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60A"/>
  </w:style>
  <w:style w:type="paragraph" w:styleId="Piedepgina">
    <w:name w:val="footer"/>
    <w:basedOn w:val="Normal"/>
    <w:link w:val="PiedepginaCar"/>
    <w:uiPriority w:val="99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60A"/>
  </w:style>
  <w:style w:type="character" w:customStyle="1" w:styleId="Ttulo1Car">
    <w:name w:val="Título 1 Car"/>
    <w:basedOn w:val="Fuentedeprrafopredeter"/>
    <w:link w:val="Ttulo1"/>
    <w:rsid w:val="00ED66E2"/>
    <w:rPr>
      <w:rFonts w:ascii="Tahoma" w:eastAsia="Perpetua" w:hAnsi="Tahoma" w:cs="Tahoma"/>
      <w:spacing w:val="20"/>
      <w:sz w:val="28"/>
      <w:szCs w:val="32"/>
      <w:lang w:val="en-US" w:eastAsia="en-US"/>
    </w:rPr>
  </w:style>
  <w:style w:type="character" w:customStyle="1" w:styleId="Ttulo2Car">
    <w:name w:val="Título 2 Car"/>
    <w:aliases w:val="2 Car"/>
    <w:basedOn w:val="Fuentedeprrafopredeter"/>
    <w:link w:val="Ttulo2"/>
    <w:rsid w:val="00302952"/>
    <w:rPr>
      <w:rFonts w:asciiTheme="minorHAnsi" w:eastAsia="Perpetua" w:hAnsiTheme="minorHAnsi"/>
      <w:spacing w:val="20"/>
      <w:sz w:val="26"/>
      <w:szCs w:val="26"/>
      <w:lang w:val="en-US" w:eastAsia="en-US"/>
    </w:rPr>
  </w:style>
  <w:style w:type="character" w:customStyle="1" w:styleId="Ttulo3Car">
    <w:name w:val="Título 3 Car"/>
    <w:basedOn w:val="Fuentedeprrafopredeter"/>
    <w:link w:val="Ttulo3"/>
    <w:rsid w:val="0019160A"/>
    <w:rPr>
      <w:rFonts w:asciiTheme="minorHAnsi" w:eastAsia="Perpetua" w:hAnsiTheme="minorHAnsi"/>
      <w:spacing w:val="20"/>
      <w:sz w:val="26"/>
      <w:szCs w:val="26"/>
      <w:lang w:val="en-US" w:eastAsia="en-US"/>
    </w:rPr>
  </w:style>
  <w:style w:type="paragraph" w:styleId="Ttulo">
    <w:name w:val="Title"/>
    <w:basedOn w:val="Normal"/>
    <w:link w:val="TtuloCar"/>
    <w:uiPriority w:val="10"/>
    <w:qFormat/>
    <w:rsid w:val="0019160A"/>
    <w:pPr>
      <w:pBdr>
        <w:bottom w:val="thickThinLargeGap" w:sz="24" w:space="4" w:color="auto"/>
      </w:pBdr>
      <w:spacing w:after="160" w:line="240" w:lineRule="auto"/>
      <w:contextualSpacing/>
      <w:jc w:val="center"/>
    </w:pPr>
    <w:rPr>
      <w:rFonts w:ascii="Franklin Gothic Book" w:eastAsia="Perpetua" w:hAnsi="Franklin Gothic Book"/>
      <w:b/>
      <w:color w:val="00000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19160A"/>
    <w:rPr>
      <w:rFonts w:ascii="Franklin Gothic Book" w:eastAsia="Perpetua" w:hAnsi="Franklin Gothic Book" w:cs="Times New Roman"/>
      <w:b/>
      <w:color w:val="000000"/>
      <w:sz w:val="48"/>
      <w:szCs w:val="48"/>
    </w:rPr>
  </w:style>
  <w:style w:type="paragraph" w:customStyle="1" w:styleId="BodyContent">
    <w:name w:val="Body Content"/>
    <w:basedOn w:val="Normal"/>
    <w:uiPriority w:val="99"/>
    <w:qFormat/>
    <w:rsid w:val="0019160A"/>
    <w:pPr>
      <w:spacing w:after="160"/>
    </w:pPr>
    <w:rPr>
      <w:rFonts w:ascii="Perpetua" w:eastAsia="Perpetua" w:hAnsi="Perpetua"/>
      <w:color w:val="000000"/>
      <w:sz w:val="24"/>
      <w:szCs w:val="24"/>
      <w:lang w:val="en-US"/>
    </w:rPr>
  </w:style>
  <w:style w:type="character" w:styleId="Nmerodepgina">
    <w:name w:val="page number"/>
    <w:basedOn w:val="Fuentedeprrafopredeter"/>
    <w:rsid w:val="00B84990"/>
  </w:style>
  <w:style w:type="paragraph" w:styleId="Textonotapie">
    <w:name w:val="footnote text"/>
    <w:basedOn w:val="Normal"/>
    <w:link w:val="TextonotapieCar"/>
    <w:semiHidden/>
    <w:unhideWhenUsed/>
    <w:rsid w:val="00FD097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D0972"/>
    <w:rPr>
      <w:sz w:val="20"/>
      <w:szCs w:val="20"/>
    </w:rPr>
  </w:style>
  <w:style w:type="paragraph" w:styleId="Listaconvietas">
    <w:name w:val="List Bullet"/>
    <w:basedOn w:val="Normal"/>
    <w:uiPriority w:val="36"/>
    <w:unhideWhenUsed/>
    <w:qFormat/>
    <w:rsid w:val="00FD0972"/>
    <w:pPr>
      <w:numPr>
        <w:numId w:val="2"/>
      </w:numPr>
      <w:spacing w:after="0"/>
      <w:contextualSpacing/>
    </w:pPr>
    <w:rPr>
      <w:rFonts w:ascii="Perpetua" w:eastAsia="Perpetua" w:hAnsi="Perpetua"/>
      <w:color w:val="000000"/>
      <w:szCs w:val="20"/>
      <w:lang w:val="en-US"/>
    </w:rPr>
  </w:style>
  <w:style w:type="character" w:styleId="Refdenotaalpie">
    <w:name w:val="footnote reference"/>
    <w:basedOn w:val="Fuentedeprrafopredeter"/>
    <w:rsid w:val="00FD0972"/>
    <w:rPr>
      <w:vertAlign w:val="superscript"/>
    </w:rPr>
  </w:style>
  <w:style w:type="paragraph" w:customStyle="1" w:styleId="GuidanceText">
    <w:name w:val="Guidance Text"/>
    <w:basedOn w:val="Normal"/>
    <w:qFormat/>
    <w:rsid w:val="00FD0972"/>
    <w:rPr>
      <w:i/>
      <w:color w:val="FF0000"/>
    </w:rPr>
  </w:style>
  <w:style w:type="paragraph" w:customStyle="1" w:styleId="AppendixHeading1">
    <w:name w:val="Appendix Heading 1"/>
    <w:basedOn w:val="Ttulo1"/>
    <w:next w:val="Normal"/>
    <w:link w:val="AppendixHeading1CharChar"/>
    <w:rsid w:val="0055738F"/>
    <w:pPr>
      <w:numPr>
        <w:numId w:val="3"/>
      </w:numPr>
      <w:suppressAutoHyphens/>
      <w:spacing w:before="0" w:after="240"/>
    </w:pPr>
    <w:rPr>
      <w:rFonts w:ascii="Trebuchet MS" w:eastAsia="Times New Roman" w:hAnsi="Trebuchet MS" w:cs="Arial"/>
      <w:bCs/>
      <w:color w:val="004179"/>
      <w:spacing w:val="0"/>
      <w:kern w:val="28"/>
      <w:szCs w:val="28"/>
      <w:lang w:val="en-GB" w:eastAsia="ar-SA"/>
    </w:rPr>
  </w:style>
  <w:style w:type="character" w:customStyle="1" w:styleId="AppendixHeading1CharChar">
    <w:name w:val="Appendix Heading 1 Char Char"/>
    <w:basedOn w:val="Ttulo1Car"/>
    <w:link w:val="AppendixHeading1"/>
    <w:rsid w:val="0055738F"/>
    <w:rPr>
      <w:rFonts w:ascii="Trebuchet MS" w:eastAsia="Times New Roman" w:hAnsi="Trebuchet MS" w:cs="Arial"/>
      <w:bCs/>
      <w:color w:val="004179"/>
      <w:spacing w:val="20"/>
      <w:kern w:val="28"/>
      <w:sz w:val="28"/>
      <w:szCs w:val="28"/>
      <w:lang w:val="en-US" w:eastAsia="ar-SA"/>
    </w:rPr>
  </w:style>
  <w:style w:type="paragraph" w:styleId="Textonotaalfinal">
    <w:name w:val="endnote text"/>
    <w:basedOn w:val="Normal"/>
    <w:link w:val="TextonotaalfinalCar"/>
    <w:unhideWhenUsed/>
    <w:rsid w:val="00EB39E2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EB39E2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B39E2"/>
    <w:rPr>
      <w:vertAlign w:val="superscript"/>
    </w:rPr>
  </w:style>
  <w:style w:type="paragraph" w:styleId="Descripcin">
    <w:name w:val="caption"/>
    <w:basedOn w:val="Normal"/>
    <w:next w:val="Normal"/>
    <w:unhideWhenUsed/>
    <w:qFormat/>
    <w:rsid w:val="00EB39E2"/>
    <w:pPr>
      <w:spacing w:after="120" w:line="240" w:lineRule="auto"/>
    </w:pPr>
    <w:rPr>
      <w:rFonts w:ascii="Trebuchet MS" w:eastAsia="Times New Roman" w:hAnsi="Trebuchet MS"/>
      <w:b/>
      <w:bCs/>
      <w:sz w:val="20"/>
      <w:szCs w:val="20"/>
    </w:rPr>
  </w:style>
  <w:style w:type="paragraph" w:customStyle="1" w:styleId="Indentedbodytext">
    <w:name w:val="Indented body text"/>
    <w:basedOn w:val="Normal"/>
    <w:rsid w:val="00A03A0F"/>
    <w:pPr>
      <w:overflowPunct w:val="0"/>
      <w:autoSpaceDE w:val="0"/>
      <w:autoSpaceDN w:val="0"/>
      <w:adjustRightInd w:val="0"/>
      <w:spacing w:after="240" w:line="240" w:lineRule="auto"/>
      <w:ind w:left="1134"/>
      <w:jc w:val="both"/>
      <w:textAlignment w:val="baseline"/>
    </w:pPr>
    <w:rPr>
      <w:rFonts w:ascii="Arial" w:eastAsia="Times New Roman" w:hAnsi="Arial"/>
      <w:sz w:val="24"/>
      <w:szCs w:val="24"/>
    </w:rPr>
  </w:style>
  <w:style w:type="table" w:styleId="Tablaconcuadrcula">
    <w:name w:val="Table Grid"/>
    <w:basedOn w:val="Tablanormal"/>
    <w:uiPriority w:val="59"/>
    <w:rsid w:val="00C13C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Text">
    <w:name w:val="Table Text"/>
    <w:basedOn w:val="Normal"/>
    <w:rsid w:val="00C13C04"/>
    <w:pPr>
      <w:spacing w:before="60" w:after="60" w:line="240" w:lineRule="auto"/>
    </w:pPr>
    <w:rPr>
      <w:rFonts w:ascii="Times New Roman" w:eastAsia="Times New Roman" w:hAnsi="Times New Roman"/>
      <w:sz w:val="20"/>
      <w:szCs w:val="24"/>
    </w:rPr>
  </w:style>
  <w:style w:type="paragraph" w:customStyle="1" w:styleId="TableHeaderRow">
    <w:name w:val="Table Header Row"/>
    <w:basedOn w:val="Normal"/>
    <w:next w:val="Normal"/>
    <w:rsid w:val="00C13C04"/>
    <w:pPr>
      <w:spacing w:before="40" w:after="40" w:line="240" w:lineRule="auto"/>
    </w:pPr>
    <w:rPr>
      <w:rFonts w:ascii="Arial" w:eastAsia="Times New Roman" w:hAnsi="Arial"/>
      <w:b/>
      <w:color w:val="FFFFFF"/>
      <w:szCs w:val="24"/>
    </w:rPr>
  </w:style>
  <w:style w:type="paragraph" w:styleId="Prrafodelista">
    <w:name w:val="List Paragraph"/>
    <w:basedOn w:val="Normal"/>
    <w:uiPriority w:val="99"/>
    <w:qFormat/>
    <w:rsid w:val="00A57A72"/>
    <w:pPr>
      <w:ind w:left="720"/>
      <w:contextualSpacing/>
    </w:pPr>
  </w:style>
  <w:style w:type="paragraph" w:styleId="Listaconvietas3">
    <w:name w:val="List Bullet 3"/>
    <w:basedOn w:val="Normal"/>
    <w:rsid w:val="00CB28F6"/>
    <w:pPr>
      <w:numPr>
        <w:numId w:val="4"/>
      </w:numPr>
      <w:tabs>
        <w:tab w:val="clear" w:pos="1494"/>
        <w:tab w:val="num" w:pos="936"/>
      </w:tabs>
      <w:spacing w:before="120" w:after="0" w:line="240" w:lineRule="auto"/>
      <w:ind w:left="936"/>
    </w:pPr>
    <w:rPr>
      <w:rFonts w:ascii="Arial" w:eastAsia="Times New Roman" w:hAnsi="Arial"/>
      <w:szCs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11D1C"/>
    <w:pPr>
      <w:keepLines/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E11D1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11D1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11D1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A475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9A4759"/>
    <w:rPr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7F2E09"/>
    <w:pPr>
      <w:spacing w:after="0" w:line="240" w:lineRule="auto"/>
    </w:pPr>
    <w:rPr>
      <w:rFonts w:ascii="Consolas" w:eastAsiaTheme="minorHAnsi" w:hAnsi="Consolas" w:cstheme="minorBidi"/>
      <w:sz w:val="21"/>
      <w:szCs w:val="21"/>
      <w:lang w:val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7F2E09"/>
    <w:rPr>
      <w:rFonts w:ascii="Consolas" w:eastAsiaTheme="minorHAnsi" w:hAnsi="Consolas" w:cstheme="minorBidi"/>
      <w:sz w:val="21"/>
      <w:szCs w:val="21"/>
      <w:lang w:val="en-U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D03E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03ED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03ED1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03ED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03ED1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3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7309">
          <w:marLeft w:val="9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6146">
          <w:marLeft w:val="9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0280">
          <w:marLeft w:val="9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35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43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15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14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74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2785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649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79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23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61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386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7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792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693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0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6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058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99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4223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2330">
          <w:marLeft w:val="9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5184">
          <w:marLeft w:val="9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9330">
          <w:marLeft w:val="9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9022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3688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338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207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17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45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792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80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64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0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05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57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1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21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172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4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55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97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27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3890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3928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7215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8406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9860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2503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9283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9715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87961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morphis\Application%20Data\Microsoft\Templates\PRINCE2%20Project%20Product%20Descrip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2009-08-26T00:00:00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F0461B9598C24698F8C241E1CD0E88" ma:contentTypeVersion="0" ma:contentTypeDescription="Create a new document." ma:contentTypeScope="" ma:versionID="16667ab3b498aa541025b32bcf37e7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F079E2-1C29-4529-974D-8FB08A9A70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06F4FBD-1328-4C8F-A3B9-4BCFDA62205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C7AEFF-E9FD-4CDA-8C47-3082953966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43B6FC3D-B614-4BC6-8B14-FA83341CA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PRINCE2 Project Product Description.dotx</Template>
  <TotalTime>65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Product Description</vt:lpstr>
    </vt:vector>
  </TitlesOfParts>
  <Company>SoftLayer Technologies, Inc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Product Description</dc:title>
  <dc:subject>PRINCE2 Project Product Description</dc:subject>
  <dc:creator>SoftLayer Technologies, Inc.</dc:creator>
  <cp:keywords>Prince2, Project, Report, Product Description</cp:keywords>
  <cp:lastModifiedBy>Ariel Gonzales Vargas</cp:lastModifiedBy>
  <cp:revision>5</cp:revision>
  <cp:lastPrinted>2011-02-07T19:42:00Z</cp:lastPrinted>
  <dcterms:created xsi:type="dcterms:W3CDTF">2014-10-13T21:59:00Z</dcterms:created>
  <dcterms:modified xsi:type="dcterms:W3CDTF">2018-04-25T06:09:00Z</dcterms:modified>
  <cp:category>Project Product Description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TC300092001033</vt:lpwstr>
  </property>
  <property fmtid="{D5CDD505-2E9C-101B-9397-08002B2CF9AE}" pid="3" name="_DocHome">
    <vt:i4>193724888</vt:i4>
  </property>
  <property fmtid="{D5CDD505-2E9C-101B-9397-08002B2CF9AE}" pid="4" name="ContentTypeId">
    <vt:lpwstr>0x0101004AF0461B9598C24698F8C241E1CD0E88</vt:lpwstr>
  </property>
</Properties>
</file>